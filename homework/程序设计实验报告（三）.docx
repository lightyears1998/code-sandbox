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5EB1">
        <w:rPr>
          <w:noProof/>
        </w:rPr>
        <w:t>2018年4月7日</w:t>
      </w:r>
      <w:r w:rsidRPr="006F54AB">
        <w:fldChar w:fldCharType="end"/>
      </w:r>
    </w:p>
    <w:p w:rsidR="007E4348" w:rsidRPr="00444C1B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计算机科学与工程实验室电子楼412A室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276"/>
        <w:gridCol w:w="1418"/>
        <w:gridCol w:w="708"/>
        <w:gridCol w:w="851"/>
        <w:gridCol w:w="709"/>
        <w:gridCol w:w="1642"/>
      </w:tblGrid>
      <w:tr w:rsidR="007E4348" w:rsidTr="003800D7">
        <w:tc>
          <w:tcPr>
            <w:tcW w:w="704" w:type="dxa"/>
          </w:tcPr>
          <w:p w:rsidR="007E4348" w:rsidRPr="00444C1B" w:rsidRDefault="007E4348">
            <w:pPr>
              <w:rPr>
                <w:b/>
              </w:rPr>
            </w:pPr>
            <w:r w:rsidRPr="00444C1B"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992" w:type="dxa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276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418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软件171</w:t>
            </w:r>
          </w:p>
        </w:tc>
        <w:tc>
          <w:tcPr>
            <w:tcW w:w="708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851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谢金宏</w:t>
            </w:r>
          </w:p>
        </w:tc>
        <w:tc>
          <w:tcPr>
            <w:tcW w:w="709" w:type="dxa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642" w:type="dxa"/>
            <w:vAlign w:val="center"/>
          </w:tcPr>
          <w:p w:rsidR="007E4348" w:rsidRDefault="00444C1B" w:rsidP="00444C1B">
            <w:pPr>
              <w:jc w:val="center"/>
            </w:pPr>
            <w:r>
              <w:rPr>
                <w:rFonts w:hint="eastAsia"/>
              </w:rPr>
              <w:t>1706300001</w:t>
            </w:r>
          </w:p>
        </w:tc>
      </w:tr>
      <w:tr w:rsidR="003800D7" w:rsidTr="003800D7">
        <w:tc>
          <w:tcPr>
            <w:tcW w:w="1696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2694" w:type="dxa"/>
            <w:gridSpan w:val="2"/>
            <w:vAlign w:val="center"/>
          </w:tcPr>
          <w:p w:rsidR="003800D7" w:rsidRDefault="003800D7" w:rsidP="00444C1B">
            <w:r>
              <w:rPr>
                <w:rFonts w:hint="eastAsia"/>
              </w:rPr>
              <w:t>面向对象程序设计实验</w:t>
            </w:r>
          </w:p>
        </w:tc>
        <w:tc>
          <w:tcPr>
            <w:tcW w:w="1559" w:type="dxa"/>
            <w:gridSpan w:val="2"/>
          </w:tcPr>
          <w:p w:rsidR="003800D7" w:rsidRPr="00444C1B" w:rsidRDefault="003800D7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2351" w:type="dxa"/>
            <w:gridSpan w:val="2"/>
            <w:vAlign w:val="center"/>
          </w:tcPr>
          <w:p w:rsidR="003800D7" w:rsidRDefault="003800D7" w:rsidP="00444C1B">
            <w:pPr>
              <w:jc w:val="center"/>
            </w:pPr>
          </w:p>
        </w:tc>
      </w:tr>
      <w:tr w:rsidR="00444C1B" w:rsidTr="003800D7">
        <w:tc>
          <w:tcPr>
            <w:tcW w:w="1696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2694" w:type="dxa"/>
            <w:gridSpan w:val="2"/>
            <w:vAlign w:val="center"/>
          </w:tcPr>
          <w:p w:rsidR="007E4348" w:rsidRDefault="0081079B" w:rsidP="00444C1B">
            <w:r>
              <w:rPr>
                <w:rFonts w:hint="eastAsia"/>
              </w:rPr>
              <w:t>继承与多态性</w:t>
            </w:r>
          </w:p>
        </w:tc>
        <w:tc>
          <w:tcPr>
            <w:tcW w:w="1559" w:type="dxa"/>
            <w:gridSpan w:val="2"/>
          </w:tcPr>
          <w:p w:rsidR="007E4348" w:rsidRPr="00444C1B" w:rsidRDefault="007E4348">
            <w:pPr>
              <w:rPr>
                <w:b/>
                <w:sz w:val="24"/>
                <w:szCs w:val="24"/>
              </w:rPr>
            </w:pPr>
            <w:r w:rsidRPr="00444C1B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2351" w:type="dxa"/>
            <w:gridSpan w:val="2"/>
            <w:vAlign w:val="center"/>
          </w:tcPr>
          <w:p w:rsidR="007E4348" w:rsidRDefault="007E4348" w:rsidP="00444C1B">
            <w:pPr>
              <w:jc w:val="center"/>
            </w:pPr>
            <w:r>
              <w:rPr>
                <w:rFonts w:hint="eastAsia"/>
              </w:rPr>
              <w:t>陶文正</w:t>
            </w:r>
          </w:p>
        </w:tc>
      </w:tr>
    </w:tbl>
    <w:p w:rsidR="006F54AB" w:rsidRDefault="0081079B" w:rsidP="0081079B">
      <w:pPr>
        <w:pStyle w:val="1"/>
      </w:pPr>
      <w:r w:rsidRPr="0081079B">
        <w:rPr>
          <w:rFonts w:hint="eastAsia"/>
        </w:rPr>
        <w:t>实验目的及要求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掌握继承、基类和派生类的概念。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掌握初始化基类成员的方法。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掌握派生类对基类的继承。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学习虚函数和纯虚函数的定义与使用方式。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理解抽象类的概念，学习如何用指针指向其他的派生类，实现多态性。</w:t>
      </w:r>
    </w:p>
    <w:p w:rsid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掌握抽象类的定义与使用方式，并注意指针的用法。</w:t>
      </w:r>
    </w:p>
    <w:p w:rsidR="0033669D" w:rsidRPr="0033669D" w:rsidRDefault="0033669D" w:rsidP="00336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学习如何使用虚函数、纯虚函数、抽象类和实现类的多态性。</w:t>
      </w:r>
    </w:p>
    <w:p w:rsidR="0033669D" w:rsidRDefault="0081079B" w:rsidP="0033669D">
      <w:pPr>
        <w:pStyle w:val="1"/>
      </w:pPr>
      <w:r>
        <w:rPr>
          <w:rFonts w:hint="eastAsia"/>
        </w:rPr>
        <w:t>实验设备及平台</w:t>
      </w:r>
    </w:p>
    <w:p w:rsid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硬件环境：计算机</w:t>
      </w:r>
    </w:p>
    <w:p w:rsidR="0033669D" w:rsidRPr="0033669D" w:rsidRDefault="0033669D" w:rsidP="00336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 w:rsidR="00070EB8">
        <w:rPr>
          <w:rFonts w:hint="eastAsia"/>
        </w:rPr>
        <w:t>环境：G++</w:t>
      </w:r>
      <w:r w:rsidR="00070EB8">
        <w:t xml:space="preserve"> </w:t>
      </w:r>
      <w:r w:rsidR="00070EB8">
        <w:rPr>
          <w:rFonts w:hint="eastAsia"/>
        </w:rPr>
        <w:t>7.2.0</w:t>
      </w:r>
      <w:r w:rsidR="00070EB8">
        <w:t xml:space="preserve">, </w:t>
      </w:r>
      <w:r w:rsidR="00070EB8">
        <w:rPr>
          <w:rFonts w:hint="eastAsia"/>
        </w:rPr>
        <w:t>Visual</w:t>
      </w:r>
      <w:r w:rsidR="00070EB8">
        <w:t xml:space="preserve"> Studio Code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F750B2" w:rsidRPr="00F750B2" w:rsidRDefault="00861DF8" w:rsidP="00F750B2">
      <w:pPr>
        <w:pStyle w:val="a7"/>
        <w:numPr>
          <w:ilvl w:val="0"/>
          <w:numId w:val="6"/>
        </w:numPr>
        <w:ind w:firstLineChars="0"/>
        <w:rPr>
          <w:rFonts w:hint="eastAsia"/>
          <w:b/>
        </w:rPr>
      </w:pPr>
      <w:r w:rsidRPr="00B76915">
        <w:rPr>
          <w:rFonts w:hint="eastAsia"/>
          <w:b/>
        </w:rPr>
        <w:t>定义派生类的实例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string serial, name;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day)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serial;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= name;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= sex;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= year;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= month;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= day;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SetSerial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(string serial)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serial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serial;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(string name)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name;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SetSex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sex)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sex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sex;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SetYear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year)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year;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SetMonth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month)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month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month;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SetDay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day)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day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day;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GetSerial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serial;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string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GetName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name;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GetSex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sex;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GetYear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year;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GetMonth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month;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GetDay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day;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4EC9B0"/>
          <w:kern w:val="0"/>
          <w:szCs w:val="21"/>
        </w:rPr>
        <w:t>ExtendedStudent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4EC9B0"/>
          <w:kern w:val="0"/>
          <w:szCs w:val="21"/>
        </w:rPr>
        <w:t>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C, English;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() =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(string serial, string name,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sex,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year,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month,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day,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C,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English) 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: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(serial, name, sex, year, month, day)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C,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English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English;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SetC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C)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C;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SetEnglish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English)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96B23">
        <w:rPr>
          <w:rFonts w:ascii="Consolas" w:eastAsia="宋体" w:hAnsi="Consolas" w:cs="宋体"/>
          <w:color w:val="9CDCFE"/>
          <w:kern w:val="0"/>
          <w:szCs w:val="21"/>
        </w:rPr>
        <w:t>English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= English;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GetC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C;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GetEnglish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English;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serial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name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性别：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(sex == </w:t>
      </w:r>
      <w:r w:rsidRPr="00B96B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)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出生日期：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year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年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day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月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day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日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"C++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C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英语：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English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 xml:space="preserve">template 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T&gt;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(T &amp;t,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string hint)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cout &lt;&lt; hint; cin &gt;&gt; t;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请输入学生人数：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cin &gt;&gt; n;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ExtendedStudent *s =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ExtendedStudent[n];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96B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正在输入第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96B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string serial, name;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sex, year, month, day, C, English;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(serial,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学号：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(name,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姓名：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(sex,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性别（非零数字表示男性）：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出生年月日：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cin &gt;&gt; year &gt;&gt; month &gt;&gt; day;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(C,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"C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语言成绩：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(English,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string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英语成绩：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s[i] = 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ExtendedStudent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(serial, name, sex, year, month, day, C, English); 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cout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下面列出已输入学生的信息：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96B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i=</w:t>
      </w:r>
      <w:r w:rsidRPr="00B96B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>; i&lt;n; ++i) {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(i) cout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cout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i+</w:t>
      </w:r>
      <w:r w:rsidRPr="00B96B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位学生</w:t>
      </w:r>
      <w:r w:rsidRPr="00B96B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    s[i].</w:t>
      </w:r>
      <w:r w:rsidRPr="00B96B23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(); 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96B23" w:rsidRPr="00B96B23" w:rsidRDefault="00B96B23" w:rsidP="00B96B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96B23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B96B23">
        <w:rPr>
          <w:rFonts w:ascii="Consolas" w:eastAsia="宋体" w:hAnsi="Consolas" w:cs="宋体"/>
          <w:color w:val="D4D4D4"/>
          <w:kern w:val="0"/>
          <w:szCs w:val="21"/>
        </w:rPr>
        <w:t xml:space="preserve"> s;</w:t>
      </w:r>
    </w:p>
    <w:p w:rsidR="00177DD7" w:rsidRDefault="00B96B23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96B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77DD7" w:rsidRPr="00633E41" w:rsidRDefault="00177DD7" w:rsidP="00633E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4A3414" w:rsidRDefault="004A3414" w:rsidP="00177DD7">
      <w:bookmarkStart w:id="0" w:name="_GoBack"/>
      <w:bookmarkEnd w:id="0"/>
    </w:p>
    <w:p w:rsidR="00E26AAC" w:rsidRPr="00F274D8" w:rsidRDefault="004418AA" w:rsidP="00177DD7">
      <w:pPr>
        <w:rPr>
          <w:rFonts w:hint="eastAsia"/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4A3414" w:rsidRPr="00F274D8">
        <w:rPr>
          <w:rFonts w:hint="eastAsia"/>
          <w:shd w:val="pct15" w:color="auto" w:fill="FFFFFF"/>
        </w:rPr>
        <w:t>程序提醒输入学生的数量和对应数量学生的信息；输入完毕后将列出输入学生的信息。</w:t>
      </w:r>
      <w:r w:rsidRPr="00F274D8">
        <w:rPr>
          <w:rFonts w:hint="eastAsia"/>
          <w:shd w:val="pct15" w:color="auto" w:fill="FFFFFF"/>
        </w:rPr>
        <w:t>程序使用了面向对象编程中的继承</w:t>
      </w:r>
      <w:r w:rsidR="000F27A9" w:rsidRPr="00F274D8">
        <w:rPr>
          <w:rFonts w:hint="eastAsia"/>
          <w:shd w:val="pct15" w:color="auto" w:fill="FFFFFF"/>
        </w:rPr>
        <w:t>特性</w:t>
      </w:r>
      <w:r w:rsidRPr="00F274D8">
        <w:rPr>
          <w:rFonts w:hint="eastAsia"/>
          <w:shd w:val="pct15" w:color="auto" w:fill="FFFFFF"/>
        </w:rPr>
        <w:t>。</w:t>
      </w:r>
    </w:p>
    <w:p w:rsidR="00E26AAC" w:rsidRDefault="00E26AAC" w:rsidP="00177DD7">
      <w:pPr>
        <w:rPr>
          <w:rFonts w:hint="eastAsia"/>
        </w:rPr>
      </w:pPr>
    </w:p>
    <w:p w:rsidR="00633E41" w:rsidRPr="00B76915" w:rsidRDefault="00B96B23" w:rsidP="00177DD7">
      <w:pPr>
        <w:pStyle w:val="a7"/>
        <w:numPr>
          <w:ilvl w:val="0"/>
          <w:numId w:val="6"/>
        </w:numPr>
        <w:ind w:firstLineChars="0"/>
        <w:rPr>
          <w:b/>
        </w:rPr>
      </w:pPr>
      <w:r w:rsidRPr="00B76915">
        <w:rPr>
          <w:rFonts w:hint="eastAsia"/>
          <w:b/>
        </w:rPr>
        <w:t>多重继承的实例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i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i;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 cout &lt;&lt; j &lt;&lt; endl; 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protected: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Derived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Base1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4EC9B0"/>
          <w:kern w:val="0"/>
          <w:szCs w:val="21"/>
        </w:rPr>
        <w:t>Base2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x, </w:t>
      </w: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y) { i = x, j = y; } 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 {    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Derived obj;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B69A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show_i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    obj.</w:t>
      </w:r>
      <w:r w:rsidRPr="002B69A7">
        <w:rPr>
          <w:rFonts w:ascii="Consolas" w:eastAsia="宋体" w:hAnsi="Consolas" w:cs="宋体"/>
          <w:color w:val="DCDCAA"/>
          <w:kern w:val="0"/>
          <w:szCs w:val="21"/>
        </w:rPr>
        <w:t>show_j</w:t>
      </w:r>
      <w:r w:rsidRPr="002B69A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9A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B69A7" w:rsidRPr="002B69A7" w:rsidRDefault="002B69A7" w:rsidP="002B69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9A7" w:rsidRDefault="002B69A7" w:rsidP="002B69A7">
      <w:pPr>
        <w:rPr>
          <w:rFonts w:hint="eastAsia"/>
        </w:rPr>
      </w:pPr>
    </w:p>
    <w:p w:rsidR="00B96B23" w:rsidRPr="00F274D8" w:rsidRDefault="004418AA" w:rsidP="00B96B23">
      <w:pPr>
        <w:rPr>
          <w:shd w:val="pct15" w:color="auto" w:fill="FFFFFF"/>
        </w:rPr>
      </w:pPr>
      <w:r w:rsidRPr="00F274D8">
        <w:rPr>
          <w:rFonts w:hint="eastAsia"/>
          <w:shd w:val="pct15" w:color="auto" w:fill="FFFFFF"/>
        </w:rPr>
        <w:t>以上</w:t>
      </w:r>
      <w:r w:rsidR="00D51508" w:rsidRPr="00F274D8">
        <w:rPr>
          <w:rFonts w:hint="eastAsia"/>
          <w:shd w:val="pct15" w:color="auto" w:fill="FFFFFF"/>
        </w:rPr>
        <w:t>程序是多重继承的一个例子。</w:t>
      </w:r>
    </w:p>
    <w:p w:rsidR="004F461B" w:rsidRDefault="004F461B" w:rsidP="00B96B23"/>
    <w:p w:rsidR="0028111C" w:rsidRPr="0028111C" w:rsidRDefault="00804EA1" w:rsidP="0028111C">
      <w:pPr>
        <w:pStyle w:val="a7"/>
        <w:numPr>
          <w:ilvl w:val="0"/>
          <w:numId w:val="6"/>
        </w:numPr>
        <w:ind w:firstLineChars="0"/>
        <w:rPr>
          <w:rFonts w:hint="eastAsia"/>
          <w:b/>
        </w:rPr>
      </w:pPr>
      <w:r w:rsidRPr="00B76915">
        <w:rPr>
          <w:rFonts w:hint="eastAsia"/>
          <w:b/>
        </w:rPr>
        <w:t>抽象并编程</w:t>
      </w:r>
      <w:r w:rsidR="00476281" w:rsidRPr="00B76915">
        <w:rPr>
          <w:rFonts w:hint="eastAsia"/>
          <w:b/>
        </w:rPr>
        <w:t>现实生活中图书馆借阅</w:t>
      </w:r>
      <w:r w:rsidR="00B76915">
        <w:rPr>
          <w:rFonts w:hint="eastAsia"/>
          <w:b/>
        </w:rPr>
        <w:t>的相关</w:t>
      </w:r>
      <w:r w:rsidR="00476281" w:rsidRPr="00B76915">
        <w:rPr>
          <w:rFonts w:hint="eastAsia"/>
          <w:b/>
        </w:rPr>
        <w:t>内容</w:t>
      </w:r>
    </w:p>
    <w:p w:rsidR="00476281" w:rsidRDefault="00476281" w:rsidP="000371AE">
      <w:pPr>
        <w:ind w:firstLine="360"/>
      </w:pPr>
      <w:r>
        <w:rPr>
          <w:rFonts w:hint="eastAsia"/>
        </w:rPr>
        <w:t>设有“借阅者”类，</w:t>
      </w:r>
      <w:r w:rsidR="0087064D">
        <w:rPr>
          <w:rFonts w:hint="eastAsia"/>
        </w:rPr>
        <w:t>主要功能是记录借书证号以及借阅书籍</w:t>
      </w:r>
      <w:r>
        <w:rPr>
          <w:rFonts w:hint="eastAsia"/>
        </w:rPr>
        <w:t>，并记录借还书的</w:t>
      </w:r>
      <w:r w:rsidR="009F5CD5">
        <w:rPr>
          <w:rFonts w:hint="eastAsia"/>
        </w:rPr>
        <w:t>日期等</w:t>
      </w:r>
      <w:r>
        <w:rPr>
          <w:rFonts w:hint="eastAsia"/>
        </w:rPr>
        <w:t>；“学生”类，</w:t>
      </w:r>
      <w:r w:rsidR="0087064D">
        <w:rPr>
          <w:rFonts w:hint="eastAsia"/>
        </w:rPr>
        <w:t>记录学生的姓名和学号</w:t>
      </w:r>
      <w:r>
        <w:rPr>
          <w:rFonts w:hint="eastAsia"/>
        </w:rPr>
        <w:t>；设计“学生借阅者”类，它是“借阅者”类和“学生”类的派生类。在此基础上设计查找函数，根据输入</w:t>
      </w:r>
      <w:r w:rsidR="00A04750">
        <w:rPr>
          <w:rFonts w:hint="eastAsia"/>
        </w:rPr>
        <w:t>的学生借阅者</w:t>
      </w:r>
      <w:r>
        <w:rPr>
          <w:rFonts w:hint="eastAsia"/>
        </w:rPr>
        <w:t>姓名，显示出该借阅者的相关信息。</w:t>
      </w:r>
    </w:p>
    <w:p w:rsidR="006612A9" w:rsidRDefault="006612A9" w:rsidP="0028111C"/>
    <w:p w:rsidR="00F750B2" w:rsidRPr="00E66397" w:rsidRDefault="00F750B2" w:rsidP="0028111C">
      <w:pPr>
        <w:rPr>
          <w:rFonts w:hint="eastAsia"/>
        </w:rPr>
      </w:pPr>
    </w:p>
    <w:p w:rsidR="0081079B" w:rsidRDefault="0081079B" w:rsidP="0081079B">
      <w:pPr>
        <w:pStyle w:val="1"/>
      </w:pPr>
      <w:r>
        <w:rPr>
          <w:rFonts w:hint="eastAsia"/>
        </w:rPr>
        <w:t>思考问题及课后练习</w:t>
      </w:r>
    </w:p>
    <w:p w:rsidR="0081079B" w:rsidRPr="0081079B" w:rsidRDefault="0081079B" w:rsidP="0081079B">
      <w:pPr>
        <w:pStyle w:val="1"/>
      </w:pPr>
      <w:r>
        <w:rPr>
          <w:rFonts w:hint="eastAsia"/>
        </w:rPr>
        <w:t>总结</w:t>
      </w:r>
    </w:p>
    <w:sectPr w:rsidR="0081079B" w:rsidRPr="00810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766" w:rsidRDefault="00F72766" w:rsidP="00A532ED">
      <w:r>
        <w:separator/>
      </w:r>
    </w:p>
  </w:endnote>
  <w:endnote w:type="continuationSeparator" w:id="0">
    <w:p w:rsidR="00F72766" w:rsidRDefault="00F72766" w:rsidP="00A5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766" w:rsidRDefault="00F72766" w:rsidP="00A532ED">
      <w:r>
        <w:separator/>
      </w:r>
    </w:p>
  </w:footnote>
  <w:footnote w:type="continuationSeparator" w:id="0">
    <w:p w:rsidR="00F72766" w:rsidRDefault="00F72766" w:rsidP="00A53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CB5"/>
    <w:multiLevelType w:val="hybridMultilevel"/>
    <w:tmpl w:val="99E8E326"/>
    <w:lvl w:ilvl="0" w:tplc="6CC65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15575"/>
    <w:multiLevelType w:val="hybridMultilevel"/>
    <w:tmpl w:val="1A8483A6"/>
    <w:lvl w:ilvl="0" w:tplc="B7DE2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577D9D"/>
    <w:multiLevelType w:val="hybridMultilevel"/>
    <w:tmpl w:val="99FE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860211"/>
    <w:multiLevelType w:val="hybridMultilevel"/>
    <w:tmpl w:val="1938F8A2"/>
    <w:lvl w:ilvl="0" w:tplc="139A4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DB5396"/>
    <w:multiLevelType w:val="hybridMultilevel"/>
    <w:tmpl w:val="2FC4EB92"/>
    <w:lvl w:ilvl="0" w:tplc="F0521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B1"/>
    <w:rsid w:val="0000329B"/>
    <w:rsid w:val="000371AE"/>
    <w:rsid w:val="00070EB8"/>
    <w:rsid w:val="000F27A9"/>
    <w:rsid w:val="0016116F"/>
    <w:rsid w:val="00177DD7"/>
    <w:rsid w:val="0028111C"/>
    <w:rsid w:val="002B69A7"/>
    <w:rsid w:val="0033669D"/>
    <w:rsid w:val="003800D7"/>
    <w:rsid w:val="004418AA"/>
    <w:rsid w:val="00444C1B"/>
    <w:rsid w:val="00476281"/>
    <w:rsid w:val="004A3414"/>
    <w:rsid w:val="004F461B"/>
    <w:rsid w:val="00633E41"/>
    <w:rsid w:val="006465CB"/>
    <w:rsid w:val="006612A9"/>
    <w:rsid w:val="006F54AB"/>
    <w:rsid w:val="007E4348"/>
    <w:rsid w:val="00804EA1"/>
    <w:rsid w:val="0081079B"/>
    <w:rsid w:val="00861DF8"/>
    <w:rsid w:val="0087064D"/>
    <w:rsid w:val="009D4B02"/>
    <w:rsid w:val="009F5CD5"/>
    <w:rsid w:val="00A04750"/>
    <w:rsid w:val="00A532ED"/>
    <w:rsid w:val="00AD7B46"/>
    <w:rsid w:val="00B20F07"/>
    <w:rsid w:val="00B76915"/>
    <w:rsid w:val="00B96B23"/>
    <w:rsid w:val="00BD5EB1"/>
    <w:rsid w:val="00C10719"/>
    <w:rsid w:val="00D51508"/>
    <w:rsid w:val="00E26AAC"/>
    <w:rsid w:val="00E66397"/>
    <w:rsid w:val="00F21B36"/>
    <w:rsid w:val="00F274D8"/>
    <w:rsid w:val="00F72766"/>
    <w:rsid w:val="00F750B2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5CCAB"/>
  <w15:chartTrackingRefBased/>
  <w15:docId w15:val="{D5515FD3-782E-4FB4-8E54-DEDE09F5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List Paragraph"/>
    <w:basedOn w:val="a"/>
    <w:uiPriority w:val="34"/>
    <w:qFormat/>
    <w:rsid w:val="0033669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A53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32E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3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3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quiet-space\homework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DEAA2-3703-46C5-8FC5-D8C44D92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31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谢金宏</cp:lastModifiedBy>
  <cp:revision>22</cp:revision>
  <dcterms:created xsi:type="dcterms:W3CDTF">2018-04-07T15:24:00Z</dcterms:created>
  <dcterms:modified xsi:type="dcterms:W3CDTF">2018-04-08T15:22:00Z</dcterms:modified>
</cp:coreProperties>
</file>